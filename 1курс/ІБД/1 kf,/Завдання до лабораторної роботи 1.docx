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154AC" w14:textId="77777777" w:rsidR="00043A25" w:rsidRDefault="00975174" w:rsidP="00043A25">
      <w:pPr>
        <w:pStyle w:val="LabTitle"/>
      </w:pPr>
      <w:bookmarkStart w:id="0" w:name="_GoBack"/>
      <w:bookmarkEnd w:id="0"/>
      <w:r>
        <w:t xml:space="preserve">Лабораторна робота. Порівняння даних за допомогою хешу </w:t>
      </w:r>
    </w:p>
    <w:p w14:paraId="14700F5C" w14:textId="77777777" w:rsidR="00043A25" w:rsidRDefault="00043A25" w:rsidP="00043A25">
      <w:pPr>
        <w:pStyle w:val="LabTitle"/>
      </w:pPr>
    </w:p>
    <w:p w14:paraId="1C5CFE62" w14:textId="06CA2813" w:rsidR="009D2C27" w:rsidRDefault="009D2C27" w:rsidP="00043A25">
      <w:pPr>
        <w:pStyle w:val="LabTitle"/>
      </w:pPr>
      <w:r>
        <w:t>Цілі та задачі</w:t>
      </w:r>
    </w:p>
    <w:p w14:paraId="3697AA5A" w14:textId="77777777" w:rsidR="0002636A" w:rsidRDefault="00F33977" w:rsidP="009C72D4">
      <w:pPr>
        <w:pStyle w:val="BodyTextL25"/>
      </w:pPr>
      <w:r>
        <w:t>Використати програму хешування для перевірки цілісності даних.</w:t>
      </w:r>
    </w:p>
    <w:p w14:paraId="736F13BC" w14:textId="152ACD26" w:rsidR="00C07FD9" w:rsidRDefault="004C4C77" w:rsidP="00216DDE">
      <w:pPr>
        <w:pStyle w:val="LabSection"/>
        <w:outlineLvl w:val="0"/>
      </w:pPr>
      <w:r>
        <w:t>Довідкова інформація/</w:t>
      </w:r>
      <w:r w:rsidR="009D2C27">
        <w:t>Сценарій</w:t>
      </w:r>
    </w:p>
    <w:p w14:paraId="075519B9" w14:textId="614D7489" w:rsidR="00737EEE" w:rsidRDefault="003E52A0" w:rsidP="00B13EE8">
      <w:pPr>
        <w:pStyle w:val="BodyTextL25"/>
        <w:jc w:val="both"/>
      </w:pPr>
      <w:r>
        <w:t xml:space="preserve">Важливо </w:t>
      </w:r>
      <w:r w:rsidR="00B13EE8">
        <w:t>виявляти</w:t>
      </w:r>
      <w:r>
        <w:t xml:space="preserve">, </w:t>
      </w:r>
      <w:r w:rsidR="00B13EE8">
        <w:t xml:space="preserve">пошкодження або </w:t>
      </w:r>
      <w:r>
        <w:t>під</w:t>
      </w:r>
      <w:r w:rsidR="00B13EE8">
        <w:t>мінену</w:t>
      </w:r>
      <w:r w:rsidR="00B13EE8" w:rsidRPr="00B13EE8">
        <w:t xml:space="preserve"> </w:t>
      </w:r>
      <w:r w:rsidR="00B13EE8">
        <w:t>дані</w:t>
      </w:r>
      <w:r>
        <w:t>. Програма хешування може бути використана для перевірки, чи змінилися дані, чи вони залишилися незмінними. Програм</w:t>
      </w:r>
      <w:r w:rsidR="00B13EE8">
        <w:t>а хешування виконує хеш-функцію</w:t>
      </w:r>
      <w:r w:rsidR="00B13EE8" w:rsidRPr="00B4390B">
        <w:rPr>
          <w:lang w:val="ru-RU"/>
        </w:rPr>
        <w:t xml:space="preserve"> </w:t>
      </w:r>
      <w:r>
        <w:t>на даних або файлі, та повертає значення (як правило, набагато коротше) . Є багато різних хеш-функцій, деякі дуже прості, а деякі дуже складні. Коли однакова хеш-функція виконується з однаковими даними, то значення, що повертається, завжди однакове. Якщо з даними відбуваються будь-які зміни, то повернене значення хешу буде іншим.</w:t>
      </w:r>
    </w:p>
    <w:p w14:paraId="66C87C96" w14:textId="1C8D704E" w:rsidR="00A26537" w:rsidRPr="00A26537" w:rsidRDefault="00A26537" w:rsidP="00737EEE">
      <w:pPr>
        <w:pStyle w:val="BodyTextL25"/>
      </w:pPr>
      <w:r>
        <w:rPr>
          <w:b/>
        </w:rPr>
        <w:t>Примітка</w:t>
      </w:r>
      <w:r>
        <w:t>: Для встановлення Windows програм вам знадобляться відповідні привілеї та деякі знання.</w:t>
      </w:r>
    </w:p>
    <w:p w14:paraId="3460710B" w14:textId="77777777" w:rsidR="007D2AFE" w:rsidRDefault="007D2AFE" w:rsidP="00216DDE">
      <w:pPr>
        <w:pStyle w:val="LabSection"/>
        <w:outlineLvl w:val="0"/>
      </w:pPr>
      <w:r>
        <w:t>Необхідні ресурси</w:t>
      </w:r>
    </w:p>
    <w:p w14:paraId="72DD71B5" w14:textId="77777777" w:rsidR="0002636A" w:rsidRDefault="007B5099" w:rsidP="0002636A">
      <w:pPr>
        <w:pStyle w:val="Bulletlevel1"/>
      </w:pPr>
      <w:r>
        <w:t>ПК з доступом до Інтернету</w:t>
      </w:r>
    </w:p>
    <w:p w14:paraId="34602E3B" w14:textId="110829BE" w:rsidR="008B48F0" w:rsidRPr="00D36116" w:rsidRDefault="00B4390B" w:rsidP="00B4390B">
      <w:pPr>
        <w:pStyle w:val="StepHead"/>
        <w:numPr>
          <w:ilvl w:val="0"/>
          <w:numId w:val="0"/>
        </w:numPr>
        <w:ind w:left="936" w:hanging="936"/>
      </w:pPr>
      <w:r>
        <w:t xml:space="preserve">Крок 1: </w:t>
      </w:r>
      <w:r w:rsidR="00E7323A">
        <w:t>Створіть текстовий файл</w:t>
      </w:r>
    </w:p>
    <w:p w14:paraId="68DA627A" w14:textId="4417947E" w:rsidR="00E7323A" w:rsidRDefault="002545E9" w:rsidP="002545E9">
      <w:pPr>
        <w:pStyle w:val="SubStepAlpha"/>
      </w:pPr>
      <w:r>
        <w:t>Знайдіть на своєму комп'ютері програму Блокнот</w:t>
      </w:r>
      <w:r w:rsidR="005B7525" w:rsidRPr="00B4390B">
        <w:t xml:space="preserve"> </w:t>
      </w:r>
      <w:r>
        <w:t>(Notepad) і відкрийте її.</w:t>
      </w:r>
    </w:p>
    <w:p w14:paraId="1D00C261" w14:textId="77777777" w:rsidR="002545E9" w:rsidRDefault="0096489F" w:rsidP="002545E9">
      <w:pPr>
        <w:pStyle w:val="SubStepAlpha"/>
      </w:pPr>
      <w:r>
        <w:t>Введіть текст у програмі.</w:t>
      </w:r>
    </w:p>
    <w:p w14:paraId="412DD7D5" w14:textId="77777777" w:rsidR="0096489F" w:rsidRDefault="00D668FC" w:rsidP="0096489F">
      <w:pPr>
        <w:pStyle w:val="Visual"/>
      </w:pPr>
      <w:r>
        <w:rPr>
          <w:noProof/>
          <w:lang w:val="ru-RU" w:eastAsia="ru-RU"/>
        </w:rPr>
        <w:drawing>
          <wp:inline distT="0" distB="0" distL="0" distR="0" wp14:anchorId="5AC6B1AB" wp14:editId="139AD1E7">
            <wp:extent cx="3244587" cy="28456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678" cy="29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E2FE" w14:textId="77777777" w:rsidR="00D668FC" w:rsidRDefault="00D668FC" w:rsidP="00D668FC">
      <w:pPr>
        <w:pStyle w:val="SubStepAlpha"/>
      </w:pPr>
      <w:r>
        <w:t xml:space="preserve">Виберіть </w:t>
      </w:r>
      <w:r>
        <w:rPr>
          <w:b/>
        </w:rPr>
        <w:t>Файл&gt; Зберегти (File &gt; Save)</w:t>
      </w:r>
      <w:r>
        <w:t>.</w:t>
      </w:r>
    </w:p>
    <w:p w14:paraId="0DB9F13C" w14:textId="737CA394" w:rsidR="00D668FC" w:rsidRDefault="00D668FC" w:rsidP="00D668FC">
      <w:pPr>
        <w:pStyle w:val="SubStepAlpha"/>
      </w:pPr>
      <w:r>
        <w:t>Перейдіть до</w:t>
      </w:r>
      <w:r w:rsidR="00B13EE8">
        <w:t xml:space="preserve"> </w:t>
      </w:r>
      <w:r>
        <w:rPr>
          <w:b/>
        </w:rPr>
        <w:t>Робочого столу</w:t>
      </w:r>
    </w:p>
    <w:p w14:paraId="31683ECC" w14:textId="7E5ED526" w:rsidR="00D668FC" w:rsidRDefault="00D668FC" w:rsidP="00D668FC">
      <w:pPr>
        <w:pStyle w:val="SubStepAlpha"/>
      </w:pPr>
      <w:r>
        <w:t>Введіть</w:t>
      </w:r>
      <w:r>
        <w:rPr>
          <w:b/>
        </w:rPr>
        <w:t>Hash</w:t>
      </w:r>
      <w:r>
        <w:t xml:space="preserve"> у поле </w:t>
      </w:r>
      <w:r>
        <w:rPr>
          <w:b/>
        </w:rPr>
        <w:t>Ім'я файлу: (File name:)</w:t>
      </w:r>
      <w:r>
        <w:t>і натисніть</w:t>
      </w:r>
      <w:r w:rsidR="00B13EE8" w:rsidRPr="00B4390B">
        <w:t xml:space="preserve"> </w:t>
      </w:r>
      <w:r>
        <w:rPr>
          <w:b/>
        </w:rPr>
        <w:t>Зберегти (Save)</w:t>
      </w:r>
      <w:r>
        <w:t>.</w:t>
      </w:r>
    </w:p>
    <w:p w14:paraId="073DF433" w14:textId="1C6ADEEC" w:rsidR="00BC0DDB" w:rsidRDefault="00B4390B" w:rsidP="00B4390B">
      <w:pPr>
        <w:pStyle w:val="StepHead"/>
        <w:numPr>
          <w:ilvl w:val="0"/>
          <w:numId w:val="0"/>
        </w:numPr>
        <w:ind w:left="936" w:hanging="936"/>
      </w:pPr>
      <w:r>
        <w:lastRenderedPageBreak/>
        <w:t xml:space="preserve">Крок 2: </w:t>
      </w:r>
      <w:r w:rsidR="00BC0DDB">
        <w:t>Встановіть HashCalc</w:t>
      </w:r>
    </w:p>
    <w:p w14:paraId="6ECE0511" w14:textId="0A03FE61" w:rsidR="00BC0DDB" w:rsidRDefault="00B4390B" w:rsidP="00B4390B">
      <w:pPr>
        <w:pStyle w:val="SubStepAlpha"/>
        <w:keepNext/>
        <w:numPr>
          <w:ilvl w:val="0"/>
          <w:numId w:val="0"/>
        </w:numPr>
        <w:ind w:left="720" w:hanging="360"/>
      </w:pPr>
      <w:r>
        <w:rPr>
          <w:lang w:val="en-US"/>
        </w:rPr>
        <w:t>a</w:t>
      </w:r>
      <w:r w:rsidRPr="00B4390B">
        <w:rPr>
          <w:lang w:val="ru-RU"/>
        </w:rPr>
        <w:t xml:space="preserve"> </w:t>
      </w:r>
      <w:r w:rsidR="00BC0DDB">
        <w:t xml:space="preserve">Відкрийте веб-браузер і перейдіть за посиланням </w:t>
      </w:r>
      <w:hyperlink r:id="rId9" w:history="1">
        <w:r w:rsidR="00BC0DDB">
          <w:rPr>
            <w:rStyle w:val="af2"/>
          </w:rPr>
          <w:t>http://www.slavasoft.com/download.htm</w:t>
        </w:r>
      </w:hyperlink>
      <w:r w:rsidR="00BC0DDB">
        <w:t>.</w:t>
      </w:r>
    </w:p>
    <w:p w14:paraId="70A55462" w14:textId="77777777" w:rsidR="00BC0DDB" w:rsidRDefault="00BC0DDB" w:rsidP="001F35C8">
      <w:pPr>
        <w:pStyle w:val="Visual"/>
      </w:pPr>
      <w:r>
        <w:rPr>
          <w:noProof/>
          <w:lang w:val="ru-RU" w:eastAsia="ru-RU"/>
        </w:rPr>
        <w:drawing>
          <wp:inline distT="0" distB="0" distL="0" distR="0" wp14:anchorId="35734A29" wp14:editId="22F0C610">
            <wp:extent cx="4423379" cy="378927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379" cy="37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3382" w14:textId="255FD144" w:rsidR="00BC0DDB" w:rsidRDefault="00B4390B" w:rsidP="00B4390B">
      <w:pPr>
        <w:pStyle w:val="SubStepAlpha"/>
        <w:numPr>
          <w:ilvl w:val="0"/>
          <w:numId w:val="0"/>
        </w:numPr>
        <w:ind w:left="720" w:hanging="360"/>
      </w:pPr>
      <w:r>
        <w:rPr>
          <w:lang w:val="en-US"/>
        </w:rPr>
        <w:t>b</w:t>
      </w:r>
      <w:r w:rsidRPr="00B4390B">
        <w:t xml:space="preserve"> </w:t>
      </w:r>
      <w:r w:rsidR="007545F7">
        <w:t xml:space="preserve">Натисніть </w:t>
      </w:r>
      <w:r w:rsidR="007545F7">
        <w:rPr>
          <w:b/>
        </w:rPr>
        <w:t xml:space="preserve">Завантажити (Download) </w:t>
      </w:r>
      <w:r w:rsidR="007545F7">
        <w:t>у рядку</w:t>
      </w:r>
      <w:r w:rsidR="00B13EE8">
        <w:t xml:space="preserve"> </w:t>
      </w:r>
      <w:r w:rsidR="007545F7">
        <w:rPr>
          <w:b/>
        </w:rPr>
        <w:t>HashCalc</w:t>
      </w:r>
      <w:r w:rsidR="007545F7">
        <w:t>.</w:t>
      </w:r>
    </w:p>
    <w:p w14:paraId="3CFBB81A" w14:textId="205B19E6" w:rsidR="007545F7" w:rsidRDefault="00B4390B" w:rsidP="00B4390B">
      <w:pPr>
        <w:pStyle w:val="SubStepAlpha"/>
        <w:keepNext/>
        <w:numPr>
          <w:ilvl w:val="0"/>
          <w:numId w:val="0"/>
        </w:numPr>
        <w:ind w:left="720" w:hanging="360"/>
      </w:pPr>
      <w:r>
        <w:rPr>
          <w:lang w:val="en-US"/>
        </w:rPr>
        <w:t>c</w:t>
      </w:r>
      <w:r w:rsidRPr="00B4390B">
        <w:t xml:space="preserve"> </w:t>
      </w:r>
      <w:r w:rsidR="007545F7">
        <w:t>Відкрийте</w:t>
      </w:r>
      <w:r w:rsidR="00B13EE8">
        <w:t xml:space="preserve"> </w:t>
      </w:r>
      <w:r w:rsidR="007545F7">
        <w:rPr>
          <w:b/>
        </w:rPr>
        <w:t>hashcalc.zip</w:t>
      </w:r>
      <w:r w:rsidR="007545F7">
        <w:t xml:space="preserve"> файл та запустіть файл</w:t>
      </w:r>
      <w:r w:rsidR="00B13EE8">
        <w:t xml:space="preserve"> </w:t>
      </w:r>
      <w:r w:rsidR="007545F7">
        <w:rPr>
          <w:b/>
        </w:rPr>
        <w:t>setup.exe</w:t>
      </w:r>
      <w:r w:rsidR="00B13EE8">
        <w:rPr>
          <w:b/>
        </w:rPr>
        <w:t xml:space="preserve"> </w:t>
      </w:r>
      <w:r w:rsidR="007545F7">
        <w:t>всередині.</w:t>
      </w:r>
    </w:p>
    <w:p w14:paraId="1FD287ED" w14:textId="77777777" w:rsidR="007545F7" w:rsidRDefault="007545F7" w:rsidP="007545F7">
      <w:pPr>
        <w:pStyle w:val="Visual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09EB0C03" wp14:editId="19388B69">
            <wp:extent cx="3525926" cy="271819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0609" cy="27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57B3" w14:textId="5FC7F74D" w:rsidR="007545F7" w:rsidRDefault="00B4390B" w:rsidP="00B4390B">
      <w:pPr>
        <w:pStyle w:val="SubStepAlpha"/>
        <w:numPr>
          <w:ilvl w:val="0"/>
          <w:numId w:val="0"/>
        </w:numPr>
        <w:ind w:left="720" w:hanging="360"/>
      </w:pPr>
      <w:r>
        <w:rPr>
          <w:lang w:val="en-US"/>
        </w:rPr>
        <w:t>d</w:t>
      </w:r>
      <w:r w:rsidRPr="00B4390B">
        <w:t xml:space="preserve"> </w:t>
      </w:r>
      <w:r w:rsidR="007545F7">
        <w:t>Дотримуйтесь вказівок Майстра установки (Іnstallation wizard), щоб встановити HashCalc.</w:t>
      </w:r>
    </w:p>
    <w:p w14:paraId="49F26E9B" w14:textId="3BF2ABDC" w:rsidR="00DC7701" w:rsidRDefault="00B4390B" w:rsidP="00B4390B">
      <w:pPr>
        <w:pStyle w:val="SubStepAlpha"/>
        <w:numPr>
          <w:ilvl w:val="0"/>
          <w:numId w:val="0"/>
        </w:numPr>
        <w:ind w:left="720" w:hanging="360"/>
      </w:pPr>
      <w:r>
        <w:rPr>
          <w:lang w:val="en-US"/>
        </w:rPr>
        <w:t>e</w:t>
      </w:r>
      <w:r w:rsidRPr="00B4390B">
        <w:t xml:space="preserve"> </w:t>
      </w:r>
      <w:r w:rsidR="00DC7701">
        <w:t>Натисніть кнопку</w:t>
      </w:r>
      <w:r w:rsidR="00B13EE8" w:rsidRPr="00B4390B">
        <w:t xml:space="preserve"> </w:t>
      </w:r>
      <w:r w:rsidR="00DC7701">
        <w:rPr>
          <w:b/>
        </w:rPr>
        <w:t>Готово (Finish)</w:t>
      </w:r>
      <w:r w:rsidR="00B13EE8" w:rsidRPr="00B4390B">
        <w:rPr>
          <w:b/>
        </w:rPr>
        <w:t xml:space="preserve"> </w:t>
      </w:r>
      <w:r w:rsidR="00DC7701">
        <w:t>на останньому екрані та закрийте файл</w:t>
      </w:r>
      <w:r w:rsidR="004F7DE2">
        <w:t xml:space="preserve"> </w:t>
      </w:r>
      <w:r w:rsidR="00DC7701">
        <w:rPr>
          <w:b/>
        </w:rPr>
        <w:t>README</w:t>
      </w:r>
      <w:r w:rsidR="00DC7701">
        <w:t xml:space="preserve">, якщо він відкритий. Ви можете прочитати файл, якщо </w:t>
      </w:r>
      <w:r w:rsidR="004F7DE2">
        <w:t>за</w:t>
      </w:r>
      <w:r w:rsidR="00DC7701">
        <w:t>хочете.</w:t>
      </w:r>
    </w:p>
    <w:p w14:paraId="7489FE75" w14:textId="4EF26B5E" w:rsidR="00DC7701" w:rsidRDefault="00B4390B" w:rsidP="00B4390B">
      <w:pPr>
        <w:pStyle w:val="SubStepAlpha"/>
        <w:keepNext/>
        <w:numPr>
          <w:ilvl w:val="0"/>
          <w:numId w:val="0"/>
        </w:numPr>
        <w:ind w:left="720" w:hanging="360"/>
      </w:pPr>
      <w:r>
        <w:rPr>
          <w:lang w:val="en-US"/>
        </w:rPr>
        <w:t>g</w:t>
      </w:r>
      <w:r w:rsidRPr="00B4390B">
        <w:rPr>
          <w:lang w:val="ru-RU"/>
        </w:rPr>
        <w:t xml:space="preserve"> </w:t>
      </w:r>
      <w:r w:rsidR="00DC7701">
        <w:t>HashCalc тепер встановлено та запущено.</w:t>
      </w:r>
    </w:p>
    <w:p w14:paraId="6CF3B9A6" w14:textId="77777777" w:rsidR="00532BC5" w:rsidRDefault="00532BC5" w:rsidP="00532BC5">
      <w:pPr>
        <w:pStyle w:val="Visual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2948F717" wp14:editId="6F3BECD1">
            <wp:extent cx="3573142" cy="43671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9706" cy="437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0BEA" w14:textId="4F53925E" w:rsidR="00532BC5" w:rsidRDefault="00B4390B" w:rsidP="00B4390B">
      <w:pPr>
        <w:pStyle w:val="StepHead"/>
        <w:numPr>
          <w:ilvl w:val="0"/>
          <w:numId w:val="0"/>
        </w:numPr>
        <w:ind w:left="936" w:hanging="936"/>
      </w:pPr>
      <w:r>
        <w:t xml:space="preserve">Крок 3: </w:t>
      </w:r>
      <w:r w:rsidR="00532BC5">
        <w:t xml:space="preserve">Обчисліть хеш файлу Hash.txt </w:t>
      </w:r>
    </w:p>
    <w:p w14:paraId="17A3FE88" w14:textId="77777777" w:rsidR="00B303C8" w:rsidRDefault="00B303C8" w:rsidP="00B4390B">
      <w:pPr>
        <w:pStyle w:val="SubStepAlpha"/>
        <w:numPr>
          <w:ilvl w:val="2"/>
          <w:numId w:val="16"/>
        </w:numPr>
      </w:pPr>
      <w:r>
        <w:t>Вкажіть наступні елементи у HashCalc:</w:t>
      </w:r>
    </w:p>
    <w:p w14:paraId="096857D0" w14:textId="77777777" w:rsidR="00B303C8" w:rsidRDefault="00B303C8" w:rsidP="00B303C8">
      <w:pPr>
        <w:pStyle w:val="SubStepNum"/>
      </w:pPr>
      <w:r>
        <w:t xml:space="preserve">Формат даних (Data Format): </w:t>
      </w:r>
      <w:r>
        <w:rPr>
          <w:b/>
        </w:rPr>
        <w:t>Файл (File)</w:t>
      </w:r>
      <w:r>
        <w:t>.</w:t>
      </w:r>
    </w:p>
    <w:p w14:paraId="02FD8714" w14:textId="602311C7" w:rsidR="00B303C8" w:rsidRDefault="00B303C8" w:rsidP="00B303C8">
      <w:pPr>
        <w:pStyle w:val="SubStepNum"/>
      </w:pPr>
      <w:r>
        <w:t xml:space="preserve">Дані: натисніть </w:t>
      </w:r>
      <w:r>
        <w:rPr>
          <w:b/>
        </w:rPr>
        <w:t>...</w:t>
      </w:r>
      <w:r>
        <w:t>Поруч із полем Дані (Data), перейдіть на</w:t>
      </w:r>
      <w:r w:rsidR="004F7DE2">
        <w:t xml:space="preserve"> </w:t>
      </w:r>
      <w:r>
        <w:rPr>
          <w:b/>
        </w:rPr>
        <w:t>Робочий стіл (Desktop)</w:t>
      </w:r>
      <w:r>
        <w:t>і виберіть файл</w:t>
      </w:r>
      <w:r>
        <w:rPr>
          <w:b/>
        </w:rPr>
        <w:t>Hash.txt</w:t>
      </w:r>
      <w:r>
        <w:t>.</w:t>
      </w:r>
    </w:p>
    <w:p w14:paraId="5333CCCD" w14:textId="3C6DFBC0" w:rsidR="00B303C8" w:rsidRDefault="00B303C8" w:rsidP="00B303C8">
      <w:pPr>
        <w:pStyle w:val="SubStepNum"/>
      </w:pPr>
      <w:r>
        <w:t>Зніміть прапорець</w:t>
      </w:r>
      <w:r w:rsidR="004F7DE2">
        <w:t xml:space="preserve"> </w:t>
      </w:r>
      <w:r>
        <w:rPr>
          <w:b/>
        </w:rPr>
        <w:t>HMAC</w:t>
      </w:r>
    </w:p>
    <w:p w14:paraId="0544B9B5" w14:textId="625FC346" w:rsidR="00E63ED3" w:rsidRDefault="00E63ED3" w:rsidP="00B303C8">
      <w:pPr>
        <w:pStyle w:val="SubStepNum"/>
      </w:pPr>
      <w:r>
        <w:t>Зніміть усі типи хешів, крім</w:t>
      </w:r>
      <w:r w:rsidR="004F7DE2">
        <w:t xml:space="preserve"> </w:t>
      </w:r>
      <w:r>
        <w:rPr>
          <w:b/>
        </w:rPr>
        <w:t>MD5</w:t>
      </w:r>
    </w:p>
    <w:p w14:paraId="38950815" w14:textId="0ED33C0F" w:rsidR="00E63ED3" w:rsidRDefault="00E63ED3" w:rsidP="00E63ED3">
      <w:pPr>
        <w:pStyle w:val="SubStepAlpha"/>
      </w:pPr>
      <w:r>
        <w:t>Натисніть кнопку</w:t>
      </w:r>
      <w:r w:rsidR="004F7DE2">
        <w:t xml:space="preserve"> </w:t>
      </w:r>
      <w:r>
        <w:rPr>
          <w:b/>
        </w:rPr>
        <w:t>Обчислити (Calculate)</w:t>
      </w:r>
      <w:r>
        <w:t>.</w:t>
      </w:r>
    </w:p>
    <w:p w14:paraId="4863D15D" w14:textId="77777777" w:rsidR="00E63ED3" w:rsidRDefault="00E63ED3" w:rsidP="00E63ED3">
      <w:pPr>
        <w:pStyle w:val="SubStepAlpha"/>
        <w:numPr>
          <w:ilvl w:val="0"/>
          <w:numId w:val="0"/>
        </w:numPr>
        <w:ind w:left="720"/>
      </w:pPr>
      <w:r>
        <w:t xml:space="preserve">Яке значення поряд із </w:t>
      </w:r>
      <w:r>
        <w:rPr>
          <w:b/>
        </w:rPr>
        <w:t>MD5</w:t>
      </w:r>
      <w:r>
        <w:t>?.</w:t>
      </w:r>
    </w:p>
    <w:p w14:paraId="3863BE6B" w14:textId="77777777" w:rsidR="00E63ED3" w:rsidRDefault="00E63ED3" w:rsidP="00E63ED3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658CDC58" w14:textId="2EF6CA21" w:rsidR="00E63ED3" w:rsidRDefault="00E63ED3" w:rsidP="00E63ED3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14:paraId="67EE1520" w14:textId="0C1F4204" w:rsidR="00D36116" w:rsidRDefault="00B4390B" w:rsidP="00B4390B">
      <w:pPr>
        <w:pStyle w:val="StepHead"/>
        <w:numPr>
          <w:ilvl w:val="0"/>
          <w:numId w:val="0"/>
        </w:numPr>
        <w:ind w:left="936" w:hanging="936"/>
      </w:pPr>
      <w:r>
        <w:t xml:space="preserve">Крок 4: </w:t>
      </w:r>
      <w:r w:rsidR="00D36116">
        <w:t>Внесіть зміни у файлі Hash.txt</w:t>
      </w:r>
    </w:p>
    <w:p w14:paraId="33AD61D0" w14:textId="58B3C6F1" w:rsidR="00D36116" w:rsidRDefault="00F764BB" w:rsidP="00B4390B">
      <w:pPr>
        <w:pStyle w:val="SubStepAlpha"/>
        <w:numPr>
          <w:ilvl w:val="2"/>
          <w:numId w:val="17"/>
        </w:numPr>
      </w:pPr>
      <w:r>
        <w:t>Перейдіть на</w:t>
      </w:r>
      <w:r w:rsidR="004F7DE2">
        <w:t xml:space="preserve"> </w:t>
      </w:r>
      <w:r w:rsidRPr="00B4390B">
        <w:rPr>
          <w:b/>
        </w:rPr>
        <w:t>Робочий стіл</w:t>
      </w:r>
      <w:r>
        <w:t xml:space="preserve"> і відкрийте файл </w:t>
      </w:r>
      <w:r w:rsidRPr="00B4390B">
        <w:rPr>
          <w:b/>
        </w:rPr>
        <w:t>Hash.txt</w:t>
      </w:r>
      <w:r>
        <w:t>.</w:t>
      </w:r>
    </w:p>
    <w:p w14:paraId="1D8E45B3" w14:textId="77777777" w:rsidR="00F764BB" w:rsidRDefault="00F764BB" w:rsidP="00D36116">
      <w:pPr>
        <w:pStyle w:val="SubStepAlpha"/>
      </w:pPr>
      <w:r>
        <w:t>Зробіть невелику зміну тексту, наприклад, видалення літери або додавання пробілу.</w:t>
      </w:r>
    </w:p>
    <w:p w14:paraId="7614B566" w14:textId="5915A3ED" w:rsidR="00F764BB" w:rsidRDefault="00F764BB" w:rsidP="00D36116">
      <w:pPr>
        <w:pStyle w:val="SubStepAlpha"/>
      </w:pPr>
      <w:r>
        <w:t>Натисніть</w:t>
      </w:r>
      <w:r w:rsidR="004F7DE2">
        <w:t xml:space="preserve"> </w:t>
      </w:r>
      <w:r>
        <w:rPr>
          <w:b/>
        </w:rPr>
        <w:t>Файл&gt; Зберегти (File &gt; Save)</w:t>
      </w:r>
      <w:r w:rsidR="004F7DE2">
        <w:rPr>
          <w:b/>
        </w:rPr>
        <w:t xml:space="preserve"> </w:t>
      </w:r>
      <w:r>
        <w:t>та закрийте</w:t>
      </w:r>
      <w:r w:rsidR="004F7DE2">
        <w:t xml:space="preserve"> </w:t>
      </w:r>
      <w:r>
        <w:rPr>
          <w:b/>
        </w:rPr>
        <w:t>Блокнот</w:t>
      </w:r>
      <w:r>
        <w:t>.</w:t>
      </w:r>
    </w:p>
    <w:p w14:paraId="137FEDF0" w14:textId="2DEFC3F5" w:rsidR="0026770B" w:rsidRDefault="00B4390B" w:rsidP="00B4390B">
      <w:pPr>
        <w:pStyle w:val="StepHead"/>
        <w:numPr>
          <w:ilvl w:val="0"/>
          <w:numId w:val="0"/>
        </w:numPr>
        <w:ind w:left="936" w:hanging="936"/>
      </w:pPr>
      <w:r>
        <w:t xml:space="preserve">Крок 5: </w:t>
      </w:r>
      <w:r w:rsidR="00B80B7E">
        <w:t>Обчисліть новий хеш файлу Hash.txt</w:t>
      </w:r>
    </w:p>
    <w:p w14:paraId="2DD7C89C" w14:textId="2E3E8DAC" w:rsidR="00B80B7E" w:rsidRDefault="00B80B7E" w:rsidP="00B4390B">
      <w:pPr>
        <w:pStyle w:val="SubStepAlpha"/>
        <w:numPr>
          <w:ilvl w:val="2"/>
          <w:numId w:val="18"/>
        </w:numPr>
      </w:pPr>
      <w:r>
        <w:t>Знову натисніть кнопку</w:t>
      </w:r>
      <w:r w:rsidR="004F7DE2">
        <w:t xml:space="preserve"> </w:t>
      </w:r>
      <w:r w:rsidRPr="00B4390B">
        <w:rPr>
          <w:b/>
        </w:rPr>
        <w:t>Обчислити (Calculate)</w:t>
      </w:r>
      <w:r>
        <w:t xml:space="preserve"> в HashCalc.</w:t>
      </w:r>
    </w:p>
    <w:p w14:paraId="4A37D9E5" w14:textId="77777777" w:rsidR="00B80B7E" w:rsidRDefault="00B80B7E" w:rsidP="008B2185">
      <w:pPr>
        <w:pStyle w:val="SubStepAlpha"/>
        <w:numPr>
          <w:ilvl w:val="0"/>
          <w:numId w:val="0"/>
        </w:numPr>
        <w:ind w:left="720"/>
      </w:pPr>
      <w:r>
        <w:t xml:space="preserve">Яке значення поряд із </w:t>
      </w:r>
      <w:r>
        <w:rPr>
          <w:b/>
        </w:rPr>
        <w:t>MD5</w:t>
      </w:r>
      <w:r>
        <w:t>?.</w:t>
      </w:r>
    </w:p>
    <w:p w14:paraId="5BAEFC22" w14:textId="77777777" w:rsidR="00B80B7E" w:rsidRDefault="00B80B7E" w:rsidP="00B80B7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630B8B4D" w14:textId="779C1077" w:rsidR="00B80B7E" w:rsidRPr="008B2185" w:rsidRDefault="00B80B7E" w:rsidP="00B80B7E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14:paraId="4CEBF8D7" w14:textId="77777777" w:rsidR="00B80B7E" w:rsidRDefault="008B2185" w:rsidP="00B80B7E">
      <w:pPr>
        <w:pStyle w:val="SubStepAlpha"/>
        <w:numPr>
          <w:ilvl w:val="0"/>
          <w:numId w:val="0"/>
        </w:numPr>
        <w:ind w:left="720"/>
      </w:pPr>
      <w:r>
        <w:t>Чи значення відрізняється від значення, що одержано на кроці 3?</w:t>
      </w:r>
    </w:p>
    <w:p w14:paraId="13B63137" w14:textId="77777777" w:rsidR="008B2185" w:rsidRDefault="008B2185" w:rsidP="008B2185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4F8ACE0A" w14:textId="47436BE9" w:rsidR="008B2185" w:rsidRDefault="008B2185" w:rsidP="008B2185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14:paraId="1B0F4547" w14:textId="77777777" w:rsidR="008B2185" w:rsidRDefault="00CE240B" w:rsidP="00CE240B">
      <w:pPr>
        <w:pStyle w:val="SubStepAlpha"/>
      </w:pPr>
      <w:r>
        <w:t>Поставте прапорець біля усіх типів хеш-функцій.</w:t>
      </w:r>
    </w:p>
    <w:p w14:paraId="33E180FF" w14:textId="30CDB968" w:rsidR="00CE240B" w:rsidRDefault="00CE240B" w:rsidP="00CE240B">
      <w:pPr>
        <w:pStyle w:val="SubStepAlpha"/>
      </w:pPr>
      <w:r>
        <w:t>Натисніть</w:t>
      </w:r>
      <w:r w:rsidR="004F7DE2">
        <w:t xml:space="preserve"> </w:t>
      </w:r>
      <w:r>
        <w:rPr>
          <w:b/>
        </w:rPr>
        <w:t>Обчислити (Calculate)</w:t>
      </w:r>
    </w:p>
    <w:p w14:paraId="6D1E860F" w14:textId="77777777" w:rsidR="00CE240B" w:rsidRDefault="00CE240B" w:rsidP="00CE240B">
      <w:pPr>
        <w:pStyle w:val="SubStepAlpha"/>
      </w:pPr>
      <w:r>
        <w:t>Зверніть увагу, що багато типів хеш-функцій створюють хеш різної довжини. Чому?</w:t>
      </w:r>
    </w:p>
    <w:p w14:paraId="4709DBF8" w14:textId="77777777" w:rsidR="00CE240B" w:rsidRDefault="00CE240B" w:rsidP="00CE240B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60488FEF" w14:textId="52E22E2C" w:rsidR="00CE240B" w:rsidRPr="00CE240B" w:rsidRDefault="00CE240B" w:rsidP="00CE240B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sectPr w:rsidR="00CE240B" w:rsidRPr="00CE240B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97575" w14:textId="77777777" w:rsidR="0099382E" w:rsidRDefault="0099382E" w:rsidP="0090659A">
      <w:pPr>
        <w:spacing w:after="0" w:line="240" w:lineRule="auto"/>
      </w:pPr>
      <w:r>
        <w:separator/>
      </w:r>
    </w:p>
    <w:p w14:paraId="5C6BECB5" w14:textId="77777777" w:rsidR="0099382E" w:rsidRDefault="0099382E"/>
    <w:p w14:paraId="3364C87A" w14:textId="77777777" w:rsidR="0099382E" w:rsidRDefault="0099382E"/>
    <w:p w14:paraId="3C6BB94D" w14:textId="77777777" w:rsidR="0099382E" w:rsidRDefault="0099382E"/>
    <w:p w14:paraId="0BB095AB" w14:textId="77777777" w:rsidR="0099382E" w:rsidRDefault="0099382E"/>
  </w:endnote>
  <w:endnote w:type="continuationSeparator" w:id="0">
    <w:p w14:paraId="5FF0B8C7" w14:textId="77777777" w:rsidR="0099382E" w:rsidRDefault="0099382E" w:rsidP="0090659A">
      <w:pPr>
        <w:spacing w:after="0" w:line="240" w:lineRule="auto"/>
      </w:pPr>
      <w:r>
        <w:continuationSeparator/>
      </w:r>
    </w:p>
    <w:p w14:paraId="30ED8F26" w14:textId="77777777" w:rsidR="0099382E" w:rsidRDefault="0099382E"/>
    <w:p w14:paraId="24996B04" w14:textId="77777777" w:rsidR="0099382E" w:rsidRDefault="0099382E"/>
    <w:p w14:paraId="2CAB3380" w14:textId="77777777" w:rsidR="0099382E" w:rsidRDefault="0099382E"/>
    <w:p w14:paraId="3EE36E12" w14:textId="77777777" w:rsidR="0099382E" w:rsidRDefault="009938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A4E36" w14:textId="76AD58E9" w:rsidR="00583E1F" w:rsidRPr="0090659A" w:rsidRDefault="003503B9" w:rsidP="003503B9">
    <w:pPr>
      <w:pStyle w:val="a5"/>
      <w:tabs>
        <w:tab w:val="right" w:pos="7200"/>
      </w:tabs>
      <w:rPr>
        <w:szCs w:val="16"/>
      </w:rPr>
    </w:pPr>
    <w:r>
      <w:sym w:font="Symbol" w:char="F0E3"/>
    </w:r>
    <w:r>
      <w:t xml:space="preserve"> Cisco and/or its affiliates. All rights reserved. Cisco Confidential</w:t>
    </w:r>
    <w:r>
      <w:tab/>
      <w:t xml:space="preserve">Сторінка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C1B3C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C1B3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744DE" w14:textId="4B19F1BF" w:rsidR="00583E1F" w:rsidRPr="003503B9" w:rsidRDefault="003503B9" w:rsidP="003503B9">
    <w:pPr>
      <w:pStyle w:val="a5"/>
      <w:tabs>
        <w:tab w:val="right" w:pos="7200"/>
      </w:tabs>
      <w:rPr>
        <w:szCs w:val="16"/>
      </w:rPr>
    </w:pPr>
    <w:r>
      <w:sym w:font="Symbol" w:char="F0E3"/>
    </w:r>
    <w:r>
      <w:t xml:space="preserve"> Cisco and/or its affiliates. All rights reserved. Cisco Confidential</w:t>
    </w:r>
    <w:r>
      <w:tab/>
      <w:t xml:space="preserve">Сторінка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9382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9382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03985" w14:textId="77777777" w:rsidR="0099382E" w:rsidRDefault="0099382E" w:rsidP="0090659A">
      <w:pPr>
        <w:spacing w:after="0" w:line="240" w:lineRule="auto"/>
      </w:pPr>
      <w:r>
        <w:separator/>
      </w:r>
    </w:p>
    <w:p w14:paraId="625B9282" w14:textId="77777777" w:rsidR="0099382E" w:rsidRDefault="0099382E"/>
    <w:p w14:paraId="6E107458" w14:textId="77777777" w:rsidR="0099382E" w:rsidRDefault="0099382E"/>
    <w:p w14:paraId="084C3C1F" w14:textId="77777777" w:rsidR="0099382E" w:rsidRDefault="0099382E"/>
    <w:p w14:paraId="6FAB3751" w14:textId="77777777" w:rsidR="0099382E" w:rsidRDefault="0099382E"/>
  </w:footnote>
  <w:footnote w:type="continuationSeparator" w:id="0">
    <w:p w14:paraId="4B8D834D" w14:textId="77777777" w:rsidR="0099382E" w:rsidRDefault="0099382E" w:rsidP="0090659A">
      <w:pPr>
        <w:spacing w:after="0" w:line="240" w:lineRule="auto"/>
      </w:pPr>
      <w:r>
        <w:continuationSeparator/>
      </w:r>
    </w:p>
    <w:p w14:paraId="0EF30D53" w14:textId="77777777" w:rsidR="0099382E" w:rsidRDefault="0099382E"/>
    <w:p w14:paraId="1D52CF4B" w14:textId="77777777" w:rsidR="0099382E" w:rsidRDefault="0099382E"/>
    <w:p w14:paraId="0CE7352F" w14:textId="77777777" w:rsidR="0099382E" w:rsidRDefault="0099382E"/>
    <w:p w14:paraId="1CF003C0" w14:textId="77777777" w:rsidR="0099382E" w:rsidRDefault="009938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091FA" w14:textId="77777777" w:rsidR="00583E1F" w:rsidRDefault="001F35C8" w:rsidP="00C52BA6">
    <w:pPr>
      <w:pStyle w:val="PageHead"/>
    </w:pPr>
    <w:r>
      <w:t>Лабораторна робота. Порівняння даних за допомогою хешу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9D355" w14:textId="2DAB7DF3" w:rsidR="00583E1F" w:rsidRDefault="003503B9">
    <w:pPr>
      <w:pStyle w:val="a3"/>
    </w:pPr>
    <w:r>
      <w:rPr>
        <w:noProof/>
        <w:lang w:val="ru-RU" w:eastAsia="ru-RU"/>
      </w:rPr>
      <w:drawing>
        <wp:inline distT="0" distB="0" distL="0" distR="0" wp14:anchorId="0DB38859" wp14:editId="7BEF4C71">
          <wp:extent cx="2514600" cy="5797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0B9E82" w14:textId="77777777" w:rsidR="003503B9" w:rsidRDefault="003503B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3A25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17BEB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36024"/>
    <w:rsid w:val="0034455D"/>
    <w:rsid w:val="0034604B"/>
    <w:rsid w:val="00346D17"/>
    <w:rsid w:val="00347972"/>
    <w:rsid w:val="003503B9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6A62"/>
    <w:rsid w:val="00496FB7"/>
    <w:rsid w:val="004A148B"/>
    <w:rsid w:val="004A1CA0"/>
    <w:rsid w:val="004A22E9"/>
    <w:rsid w:val="004A4ACD"/>
    <w:rsid w:val="004A5BC5"/>
    <w:rsid w:val="004B023D"/>
    <w:rsid w:val="004B1FB8"/>
    <w:rsid w:val="004B44E8"/>
    <w:rsid w:val="004C0909"/>
    <w:rsid w:val="004C1B3C"/>
    <w:rsid w:val="004C21B9"/>
    <w:rsid w:val="004C3F97"/>
    <w:rsid w:val="004C4C7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7DE2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32BC5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6E62"/>
    <w:rsid w:val="005B6BF3"/>
    <w:rsid w:val="005B7525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5F781D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4188"/>
    <w:rsid w:val="006649BD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303E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2AA3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3E34"/>
    <w:rsid w:val="0096489F"/>
    <w:rsid w:val="00964DFA"/>
    <w:rsid w:val="009668CE"/>
    <w:rsid w:val="00970FBE"/>
    <w:rsid w:val="009727AC"/>
    <w:rsid w:val="00975174"/>
    <w:rsid w:val="0098155C"/>
    <w:rsid w:val="00983B77"/>
    <w:rsid w:val="0099382E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5CA7"/>
    <w:rsid w:val="00A014A3"/>
    <w:rsid w:val="00A0412D"/>
    <w:rsid w:val="00A205C5"/>
    <w:rsid w:val="00A21211"/>
    <w:rsid w:val="00A26537"/>
    <w:rsid w:val="00A32C12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5273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3EE8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390B"/>
    <w:rsid w:val="00B458E8"/>
    <w:rsid w:val="00B465DB"/>
    <w:rsid w:val="00B517A9"/>
    <w:rsid w:val="00B51C01"/>
    <w:rsid w:val="00B5397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6C17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37CD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68FC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0FC"/>
    <w:rsid w:val="00F06FDD"/>
    <w:rsid w:val="00F105E6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98A"/>
    <w:rsid w:val="00F46BD9"/>
    <w:rsid w:val="00F5626C"/>
    <w:rsid w:val="00F60BE0"/>
    <w:rsid w:val="00F60E11"/>
    <w:rsid w:val="00F6280E"/>
    <w:rsid w:val="00F7050A"/>
    <w:rsid w:val="00F75533"/>
    <w:rsid w:val="00F764BB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EFDA1E"/>
  <w15:docId w15:val="{17EBC98E-58D4-4325-915E-AFE4C905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a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a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character" w:customStyle="1" w:styleId="30">
    <w:name w:val="Заголовок 3 Знак"/>
    <w:link w:val="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8">
    <w:name w:val="index 8"/>
    <w:basedOn w:val="a"/>
    <w:next w:val="a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af2">
    <w:name w:val="Hyperlink"/>
    <w:basedOn w:val="a0"/>
    <w:uiPriority w:val="99"/>
    <w:unhideWhenUsed/>
    <w:rsid w:val="00E21898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lavasoft.com/download.ht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2BCE1-4248-46EA-BC9F-5FBEF36F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0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serhii yevseiev</cp:lastModifiedBy>
  <cp:revision>2</cp:revision>
  <cp:lastPrinted>2017-10-30T16:27:00Z</cp:lastPrinted>
  <dcterms:created xsi:type="dcterms:W3CDTF">2019-09-13T13:42:00Z</dcterms:created>
  <dcterms:modified xsi:type="dcterms:W3CDTF">2019-09-13T13:42:00Z</dcterms:modified>
</cp:coreProperties>
</file>